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0AC3" w14:textId="77777777"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FF0664">
        <w:t>Jan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FF0664">
        <w:rPr>
          <w:rStyle w:val="Emphasis"/>
        </w:rPr>
        <w:t>2023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61A83BA8" w14:textId="77777777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5EECC4B6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C436D35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01C16419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329BE63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379DBB9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14EF0713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0EF2697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1AF47B8D" w14:textId="77777777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0E057CD8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</w:rPr>
              <w:instrText>Sunday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 w:rsidR="00FF0664"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t>01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039311A9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FF0664">
              <w:instrText>Sunday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FF0664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FF066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 w:rsidR="00FF0664">
              <w:fldChar w:fldCharType="separate"/>
            </w:r>
            <w:r w:rsidR="00FF0664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 w:rsidR="00FF0664">
              <w:fldChar w:fldCharType="separate"/>
            </w:r>
            <w:r w:rsidR="00FF0664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3C1933CC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FF0664">
              <w:instrText>Sunday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FF066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FF066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FF0664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FF0664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2DE4E3D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FF0664">
              <w:instrText>Sunday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FF066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FF066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FF0664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FF0664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4104801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FF0664">
              <w:instrText>Sunday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FF066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FF0664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FF0664">
              <w:rPr>
                <w:noProof/>
              </w:rPr>
              <w:instrText>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FF0664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64B226C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FF0664">
              <w:instrText>Sunday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FF0664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FF0664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FF0664">
              <w:rPr>
                <w:noProof/>
              </w:rPr>
              <w:instrText>6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FF0664">
              <w:rPr>
                <w:noProof/>
              </w:rPr>
              <w:t>06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21858964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</w:rPr>
              <w:instrText>Sunday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instrText>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instrText>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t>07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45E923FC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03488DF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A7392C6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ED2A5DF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2324417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D6AE55E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8EE3E23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6D28946" w14:textId="77777777" w:rsidR="00BE33C9" w:rsidRDefault="00BE33C9"/>
        </w:tc>
      </w:tr>
      <w:tr w:rsidR="00BE33C9" w14:paraId="11DD3900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C16676C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t>08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28A4AC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FF0664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E63F5D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FF0664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BDACD09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FF0664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3F8B84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FF0664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7C12AE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FF0664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8975D25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t>14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341E13CD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EE05F55" w14:textId="77777777" w:rsidR="00BE33C9" w:rsidRDefault="00BE33C9"/>
        </w:tc>
        <w:sdt>
          <w:sdtPr>
            <w:id w:val="333194189"/>
            <w:placeholder>
              <w:docPart w:val="C467557BDCC56D4CB7D5B3968C54331C"/>
            </w:placeholder>
            <w:temporary/>
            <w:showingPlcHdr/>
            <w15:appearance w15:val="hidden"/>
          </w:sdtPr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14:paraId="30B631C5" w14:textId="77777777" w:rsidR="00BE33C9" w:rsidRDefault="00C47FD1">
                <w:r>
                  <w:rPr>
                    <w:noProof/>
                  </w:rPr>
                  <w:t>Click here to replace text.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8A03000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45E5D40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32C0D49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C06635D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C1EC952" w14:textId="77777777" w:rsidR="00BE33C9" w:rsidRDefault="00BE33C9"/>
        </w:tc>
      </w:tr>
      <w:tr w:rsidR="00BE33C9" w14:paraId="4782556A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0EA5E1E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t>15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A2952A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FF0664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E55B66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FF0664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9426C0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FF0664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436F24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FF0664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AF96E4C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FF0664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E095803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t>21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3DD1A144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E1393C1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0184190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D97DAE6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5B57C22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E67C58C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E12513F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FC39901" w14:textId="77777777" w:rsidR="00BE33C9" w:rsidRDefault="00BE33C9"/>
        </w:tc>
      </w:tr>
      <w:tr w:rsidR="00BE33C9" w14:paraId="223DFF94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E2488BE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t>22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A9EAF19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FF0664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4B0364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FF0664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71E7C8F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FF0664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79D5A1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FF0664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A95B331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FF0664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C08374B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t>28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485AFC32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F82A79C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264D328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10563F2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6D82085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C644D7C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EFD463F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57C9B33" w14:textId="77777777" w:rsidR="00BE33C9" w:rsidRDefault="00BE33C9"/>
        </w:tc>
      </w:tr>
      <w:tr w:rsidR="00BE33C9" w14:paraId="55891B8D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589EFFD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t>29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7C8B75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FF066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FF0664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FF066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FF066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FF0664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FF0664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A2E7D2A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FF066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FF066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FF066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FF0664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FF0664">
              <w:rPr>
                <w:noProof/>
              </w:rPr>
              <w:instrText>31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FF0664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484982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FF0664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FF0664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FF0664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DCD556D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FF066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B75A54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FF0664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95300D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FF066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0548542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119E75F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7F2E39E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C12CD63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85E1027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B9E830E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B169696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C9BE4E9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3A9B88D" w14:textId="77777777" w:rsidR="00BE33C9" w:rsidRDefault="00BE33C9"/>
        </w:tc>
      </w:tr>
      <w:tr w:rsidR="00BE33C9" w14:paraId="49634162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9CDDB70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FF0664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9682CCF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FF066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3C8BCD54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A50D7F8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A7A37BB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DB8FDB0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CE93355" w14:textId="77777777"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 w14:paraId="02A40705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FD03007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0CF7E2B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3281AC0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4971D95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4568AD7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71905F1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605ABFD" w14:textId="77777777" w:rsidR="00BE33C9" w:rsidRDefault="00BE33C9"/>
        </w:tc>
      </w:tr>
    </w:tbl>
    <w:p w14:paraId="69ADF2D3" w14:textId="77777777"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ADEBB" w14:textId="77777777" w:rsidR="00631C7D" w:rsidRDefault="00631C7D">
      <w:pPr>
        <w:spacing w:after="0" w:line="240" w:lineRule="auto"/>
      </w:pPr>
      <w:r>
        <w:separator/>
      </w:r>
    </w:p>
  </w:endnote>
  <w:endnote w:type="continuationSeparator" w:id="0">
    <w:p w14:paraId="12676F32" w14:textId="77777777" w:rsidR="00631C7D" w:rsidRDefault="0063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9CF2" w14:textId="77777777" w:rsidR="00631C7D" w:rsidRDefault="00631C7D">
      <w:pPr>
        <w:spacing w:after="0" w:line="240" w:lineRule="auto"/>
      </w:pPr>
      <w:r>
        <w:separator/>
      </w:r>
    </w:p>
  </w:footnote>
  <w:footnote w:type="continuationSeparator" w:id="0">
    <w:p w14:paraId="6257FAB5" w14:textId="77777777" w:rsidR="00631C7D" w:rsidRDefault="00631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3"/>
    <w:docVar w:name="MonthStart" w:val="1/1/23"/>
  </w:docVars>
  <w:rsids>
    <w:rsidRoot w:val="00FF0664"/>
    <w:rsid w:val="00120278"/>
    <w:rsid w:val="00631C7D"/>
    <w:rsid w:val="00683123"/>
    <w:rsid w:val="007B29DC"/>
    <w:rsid w:val="00837FF0"/>
    <w:rsid w:val="00B21545"/>
    <w:rsid w:val="00B75A54"/>
    <w:rsid w:val="00BE33C9"/>
    <w:rsid w:val="00C26BE9"/>
    <w:rsid w:val="00C47FD1"/>
    <w:rsid w:val="00D56312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93A08E"/>
  <w15:docId w15:val="{940714BB-21E2-3D45-A487-FCE8A76B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umer/Library/Containers/com.microsoft.Word/Data/Library/Application%20Support/Microsoft/Office/16.0/DTS/en-US%7b3C495967-2D99-FD48-B5D2-1AD013893587%7d/%7b94043531-E7FB-EA4B-A7A4-5D6BD764C97D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67557BDCC56D4CB7D5B3968C54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751A2-58EA-2345-A4BB-81261F19FEA5}"/>
      </w:docPartPr>
      <w:docPartBody>
        <w:p w:rsidR="00000000" w:rsidRDefault="00000000">
          <w:pPr>
            <w:pStyle w:val="C467557BDCC56D4CB7D5B3968C54331C"/>
          </w:pPr>
          <w:r>
            <w:rPr>
              <w:noProof/>
            </w:rPr>
            <w:t>Click here to replace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46"/>
    <w:rsid w:val="0021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7557BDCC56D4CB7D5B3968C54331C">
    <w:name w:val="C467557BDCC56D4CB7D5B3968C543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403AD-0BE0-8147-8FB1-F5A6EC3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2023-01-20T14:24:00Z</dcterms:created>
  <dcterms:modified xsi:type="dcterms:W3CDTF">2023-01-20T14:25:00Z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